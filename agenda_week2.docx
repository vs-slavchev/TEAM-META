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35" w:rsidRDefault="003A7360">
      <w:pPr>
        <w:pStyle w:val="Standard"/>
        <w:jc w:val="center"/>
        <w:rPr>
          <w:rFonts w:ascii="Bitstream Charter" w:hAnsi="Bitstream Charter"/>
          <w:sz w:val="40"/>
          <w:szCs w:val="40"/>
        </w:rPr>
      </w:pPr>
      <w:r>
        <w:rPr>
          <w:rFonts w:ascii="Bitstream Charter" w:hAnsi="Bitstream Charter"/>
          <w:sz w:val="40"/>
          <w:szCs w:val="40"/>
        </w:rPr>
        <w:t>Agenda</w:t>
      </w:r>
    </w:p>
    <w:p w:rsidR="00761535" w:rsidRDefault="003A7360">
      <w:pPr>
        <w:pStyle w:val="Standard"/>
        <w:jc w:val="center"/>
        <w:rPr>
          <w:rFonts w:ascii="Bitstream Charter" w:hAnsi="Bitstream Charter"/>
          <w:sz w:val="32"/>
          <w:szCs w:val="32"/>
        </w:rPr>
      </w:pPr>
      <w:proofErr w:type="gramStart"/>
      <w:r>
        <w:rPr>
          <w:rFonts w:ascii="Bitstream Charter" w:hAnsi="Bitstream Charter"/>
          <w:sz w:val="32"/>
          <w:szCs w:val="32"/>
        </w:rPr>
        <w:t>by</w:t>
      </w:r>
      <w:proofErr w:type="gramEnd"/>
      <w:r>
        <w:rPr>
          <w:rFonts w:ascii="Bitstream Charter" w:hAnsi="Bitstream Charter"/>
          <w:sz w:val="32"/>
          <w:szCs w:val="32"/>
        </w:rPr>
        <w:t xml:space="preserve"> TEAM META</w:t>
      </w:r>
    </w:p>
    <w:p w:rsidR="00761535" w:rsidRDefault="003A7360">
      <w:pPr>
        <w:pStyle w:val="Standard"/>
        <w:jc w:val="center"/>
        <w:rPr>
          <w:rFonts w:ascii="Bitstream Charter" w:hAnsi="Bitstream Charter"/>
          <w:sz w:val="32"/>
          <w:szCs w:val="32"/>
        </w:rPr>
      </w:pPr>
      <w:r>
        <w:rPr>
          <w:rFonts w:ascii="Bitstream Charter" w:hAnsi="Bitstream Charter"/>
          <w:sz w:val="32"/>
          <w:szCs w:val="32"/>
        </w:rPr>
        <w:t>01.03.2016</w:t>
      </w:r>
    </w:p>
    <w:p w:rsidR="00761535" w:rsidRDefault="00761535">
      <w:pPr>
        <w:pStyle w:val="Standard"/>
      </w:pPr>
    </w:p>
    <w:p w:rsidR="00761535" w:rsidRDefault="00761535">
      <w:pPr>
        <w:pStyle w:val="Standard"/>
      </w:pPr>
    </w:p>
    <w:p w:rsidR="00761535" w:rsidRDefault="00761535">
      <w:pPr>
        <w:pStyle w:val="Standard"/>
      </w:pPr>
    </w:p>
    <w:p w:rsidR="00761535" w:rsidRDefault="003A736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Methodology</w:t>
      </w:r>
    </w:p>
    <w:p w:rsidR="00761535" w:rsidRDefault="003A7360">
      <w:pPr>
        <w:pStyle w:val="Standard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ideas</w:t>
      </w:r>
      <w:proofErr w:type="gramEnd"/>
      <w:r>
        <w:rPr>
          <w:sz w:val="28"/>
          <w:szCs w:val="28"/>
        </w:rPr>
        <w:t>, why do they fit our case</w:t>
      </w:r>
    </w:p>
    <w:p w:rsidR="00761535" w:rsidRDefault="003A7360">
      <w:pPr>
        <w:pStyle w:val="Standard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values</w:t>
      </w:r>
      <w:proofErr w:type="gramEnd"/>
    </w:p>
    <w:p w:rsidR="00761535" w:rsidRDefault="003A7360">
      <w:pPr>
        <w:pStyle w:val="Standard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make it work for our project</w:t>
      </w:r>
    </w:p>
    <w:p w:rsidR="00761535" w:rsidRDefault="003A736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Research</w:t>
      </w:r>
    </w:p>
    <w:p w:rsidR="00761535" w:rsidRDefault="003A7360">
      <w:pPr>
        <w:pStyle w:val="Standard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codes</w:t>
      </w:r>
      <w:bookmarkStart w:id="0" w:name="_GoBack"/>
      <w:bookmarkEnd w:id="0"/>
      <w:proofErr w:type="gramEnd"/>
      <w:r>
        <w:rPr>
          <w:sz w:val="28"/>
          <w:szCs w:val="28"/>
        </w:rPr>
        <w:t xml:space="preserve"> for identification</w:t>
      </w:r>
    </w:p>
    <w:p w:rsidR="00761535" w:rsidRDefault="003A7360">
      <w:pPr>
        <w:pStyle w:val="Standard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methodologies</w:t>
      </w:r>
      <w:proofErr w:type="gramEnd"/>
    </w:p>
    <w:p w:rsidR="00761535" w:rsidRDefault="003A736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3. Learning</w:t>
      </w:r>
    </w:p>
    <w:p w:rsidR="00761535" w:rsidRDefault="003A7360">
      <w:pPr>
        <w:pStyle w:val="Standard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php</w:t>
      </w:r>
      <w:proofErr w:type="spellEnd"/>
      <w:proofErr w:type="gramEnd"/>
    </w:p>
    <w:p w:rsidR="00761535" w:rsidRDefault="003A7360">
      <w:pPr>
        <w:pStyle w:val="Standard"/>
        <w:ind w:left="709"/>
        <w:rPr>
          <w:sz w:val="28"/>
          <w:szCs w:val="28"/>
        </w:rPr>
      </w:pPr>
      <w:r>
        <w:rPr>
          <w:sz w:val="28"/>
          <w:szCs w:val="28"/>
        </w:rPr>
        <w:t>- setting up MySQL</w:t>
      </w:r>
    </w:p>
    <w:p w:rsidR="00761535" w:rsidRDefault="003A7360">
      <w:pPr>
        <w:pStyle w:val="Standard"/>
        <w:ind w:left="709"/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password</w:t>
      </w:r>
      <w:proofErr w:type="gramEnd"/>
      <w:r>
        <w:rPr>
          <w:sz w:val="28"/>
          <w:szCs w:val="28"/>
        </w:rPr>
        <w:t xml:space="preserve"> storing, hashing, salting</w:t>
      </w:r>
    </w:p>
    <w:sectPr w:rsidR="007615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360" w:rsidRDefault="003A7360">
      <w:r>
        <w:separator/>
      </w:r>
    </w:p>
  </w:endnote>
  <w:endnote w:type="continuationSeparator" w:id="0">
    <w:p w:rsidR="003A7360" w:rsidRDefault="003A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Bitstream Charter">
    <w:altName w:val="Times New Roman"/>
    <w:charset w:val="00"/>
    <w:family w:val="roman"/>
    <w:pitch w:val="variable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360" w:rsidRDefault="003A7360">
      <w:r>
        <w:rPr>
          <w:color w:val="000000"/>
        </w:rPr>
        <w:separator/>
      </w:r>
    </w:p>
  </w:footnote>
  <w:footnote w:type="continuationSeparator" w:id="0">
    <w:p w:rsidR="003A7360" w:rsidRDefault="003A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1535"/>
    <w:rsid w:val="003A7360"/>
    <w:rsid w:val="00761535"/>
    <w:rsid w:val="00A4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</dc:creator>
  <cp:lastModifiedBy>Hell</cp:lastModifiedBy>
  <cp:revision>2</cp:revision>
  <dcterms:created xsi:type="dcterms:W3CDTF">2016-03-07T11:51:00Z</dcterms:created>
  <dcterms:modified xsi:type="dcterms:W3CDTF">2016-03-07T11:51:00Z</dcterms:modified>
</cp:coreProperties>
</file>